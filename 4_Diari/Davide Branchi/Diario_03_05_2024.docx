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27C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03.05.2024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B74A2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un piccolo bug che avveniva quando si tenta di modificare i dati di un prodotto già esistente: se era già presente una fotografia veniva reimpostata quella di default.</w:t>
            </w:r>
          </w:p>
          <w:p w:rsidR="008B0066" w:rsidRDefault="008B0066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la scrittura del manuale per il gestore.</w:t>
            </w:r>
          </w:p>
          <w:p w:rsidR="008B0066" w:rsidRDefault="008B0066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documentare i Test Case.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8B0066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di documentare i Test Case con le comprove nel file allegato.</w:t>
            </w:r>
          </w:p>
          <w:p w:rsidR="00C420E8" w:rsidRDefault="00C420E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la tabella con i risultati dei test nella documentazione globale.</w:t>
            </w:r>
          </w:p>
          <w:p w:rsidR="008B0066" w:rsidRDefault="008B0066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la parte del glossario e sitografia nella documentazione globale.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454324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Ultimo bug fixing e aggiunto tutti i manuali sull’applicativo.</w:t>
            </w:r>
          </w:p>
          <w:p w:rsidR="00454324" w:rsidRDefault="00454324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dell’applicativo sul server</w:t>
            </w:r>
          </w:p>
          <w:p w:rsidR="00454324" w:rsidRDefault="00454324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</w:p>
          <w:p w:rsidR="00644B22" w:rsidRDefault="00644B22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Consegna del progetto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773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AA7" w:rsidRDefault="00F70AA7" w:rsidP="00DC1A1A">
      <w:pPr>
        <w:spacing w:after="0" w:line="240" w:lineRule="auto"/>
      </w:pPr>
      <w:r>
        <w:separator/>
      </w:r>
    </w:p>
  </w:endnote>
  <w:endnote w:type="continuationSeparator" w:id="0">
    <w:p w:rsidR="00F70AA7" w:rsidRDefault="00F70A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0A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AA7" w:rsidRDefault="00F70AA7" w:rsidP="00DC1A1A">
      <w:pPr>
        <w:spacing w:after="0" w:line="240" w:lineRule="auto"/>
      </w:pPr>
      <w:r>
        <w:separator/>
      </w:r>
    </w:p>
  </w:footnote>
  <w:footnote w:type="continuationSeparator" w:id="0">
    <w:p w:rsidR="00F70AA7" w:rsidRDefault="00F70A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CB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736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432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B74A2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602"/>
    <w:rsid w:val="00644B22"/>
    <w:rsid w:val="00644E19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006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6135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0E8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CBC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AA7"/>
    <w:rsid w:val="00F70C8F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55ACD"/>
  <w15:docId w15:val="{865CC489-891B-4E30-BF9D-D5FF4055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783C8-EE46-433B-A180-5590BCDC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12</cp:revision>
  <cp:lastPrinted>2017-03-29T10:57:00Z</cp:lastPrinted>
  <dcterms:created xsi:type="dcterms:W3CDTF">2024-05-03T06:28:00Z</dcterms:created>
  <dcterms:modified xsi:type="dcterms:W3CDTF">2024-05-03T12:42:00Z</dcterms:modified>
</cp:coreProperties>
</file>