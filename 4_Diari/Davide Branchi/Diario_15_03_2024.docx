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F36C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1F36CC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creazione GUI di aggiunta prodotto.</w:t>
            </w:r>
          </w:p>
          <w:p w:rsidR="001F36CC" w:rsidRDefault="001F36CC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 libreria html5-qrcode per poter scannerizzare i codici QR lato client.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F36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447E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sistema noleggio con QR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7F1" w:rsidRDefault="009F67F1" w:rsidP="00DC1A1A">
      <w:pPr>
        <w:spacing w:after="0" w:line="240" w:lineRule="auto"/>
      </w:pPr>
      <w:r>
        <w:separator/>
      </w:r>
    </w:p>
  </w:endnote>
  <w:endnote w:type="continuationSeparator" w:id="0">
    <w:p w:rsidR="009F67F1" w:rsidRDefault="009F67F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F67F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7F1" w:rsidRDefault="009F67F1" w:rsidP="00DC1A1A">
      <w:pPr>
        <w:spacing w:after="0" w:line="240" w:lineRule="auto"/>
      </w:pPr>
      <w:r>
        <w:separator/>
      </w:r>
    </w:p>
  </w:footnote>
  <w:footnote w:type="continuationSeparator" w:id="0">
    <w:p w:rsidR="009F67F1" w:rsidRDefault="009F67F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6CC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6CC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47EC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A359B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67F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5E1034"/>
  <w15:docId w15:val="{D75D5797-F760-420C-B77C-21FF1311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9406B-833F-446E-9668-E823CC7BC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2</cp:revision>
  <cp:lastPrinted>2017-03-29T10:57:00Z</cp:lastPrinted>
  <dcterms:created xsi:type="dcterms:W3CDTF">2024-03-15T08:13:00Z</dcterms:created>
  <dcterms:modified xsi:type="dcterms:W3CDTF">2024-03-15T14:38:00Z</dcterms:modified>
</cp:coreProperties>
</file>