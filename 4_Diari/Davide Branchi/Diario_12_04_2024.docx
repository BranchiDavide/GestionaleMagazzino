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8B56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B5F04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DBA58D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EF91B7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23033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CE87C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D3B2CBE" w14:textId="77777777" w:rsidR="007F1C2F" w:rsidRPr="00632B06" w:rsidRDefault="001243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12.04.2024</w:t>
            </w:r>
          </w:p>
        </w:tc>
      </w:tr>
    </w:tbl>
    <w:p w14:paraId="7E43748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4791A4FF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CD9B8C0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7B2FC877" w14:textId="77777777" w:rsidTr="00930136">
        <w:trPr>
          <w:trHeight w:val="376"/>
        </w:trPr>
        <w:tc>
          <w:tcPr>
            <w:tcW w:w="1515" w:type="dxa"/>
          </w:tcPr>
          <w:p w14:paraId="39739F3B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23B0770C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43D3CE51" w14:textId="77777777" w:rsidR="00D64DDD" w:rsidRDefault="001243D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algoritmo di chiusura del noleggio, sistemato la GUI di chiusura.</w:t>
            </w:r>
          </w:p>
          <w:p w14:paraId="2F9ED3CA" w14:textId="77777777" w:rsidR="001243D0" w:rsidRDefault="001243D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GUI ho centrato gli input e ho aggiunto il box-shadow all’area della chiusura.</w:t>
            </w:r>
          </w:p>
        </w:tc>
      </w:tr>
      <w:tr w:rsidR="00D64DDD" w14:paraId="1C2894DD" w14:textId="77777777" w:rsidTr="00930136">
        <w:trPr>
          <w:trHeight w:val="375"/>
        </w:trPr>
        <w:tc>
          <w:tcPr>
            <w:tcW w:w="1515" w:type="dxa"/>
          </w:tcPr>
          <w:p w14:paraId="732A867F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4176AD59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31B1242A" w14:textId="77777777" w:rsidR="004B19A1" w:rsidRDefault="001243D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su</w:t>
            </w:r>
            <w:r w:rsidR="00231C68">
              <w:rPr>
                <w:rFonts w:ascii="Arial" w:hAnsi="Arial" w:cs="Arial"/>
              </w:rPr>
              <w:t xml:space="preserve">lla </w:t>
            </w:r>
            <w:r>
              <w:rPr>
                <w:rFonts w:ascii="Arial" w:hAnsi="Arial" w:cs="Arial"/>
              </w:rPr>
              <w:t>GUI</w:t>
            </w:r>
            <w:r w:rsidR="00231C68">
              <w:rPr>
                <w:rFonts w:ascii="Arial" w:hAnsi="Arial" w:cs="Arial"/>
              </w:rPr>
              <w:t xml:space="preserve"> di chiusura del noleggio e di creazione del noleggio</w:t>
            </w:r>
            <w:r>
              <w:rPr>
                <w:rFonts w:ascii="Arial" w:hAnsi="Arial" w:cs="Arial"/>
              </w:rPr>
              <w:t xml:space="preserve"> il troncamento dei testi nelle tabelle</w:t>
            </w:r>
            <w:r w:rsidR="00231C68">
              <w:rPr>
                <w:rFonts w:ascii="Arial" w:hAnsi="Arial" w:cs="Arial"/>
              </w:rPr>
              <w:t>.</w:t>
            </w:r>
          </w:p>
          <w:p w14:paraId="6D922F2C" w14:textId="26407F4A" w:rsidR="00231C68" w:rsidRPr="00231C68" w:rsidRDefault="00231C6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libreria </w:t>
            </w:r>
            <w:proofErr w:type="spellStart"/>
            <w:r>
              <w:rPr>
                <w:rFonts w:ascii="Arial" w:hAnsi="Arial" w:cs="Arial"/>
                <w:i/>
                <w:iCs/>
              </w:rPr>
              <w:t>qrcode</w:t>
            </w:r>
            <w:proofErr w:type="spellEnd"/>
            <w:r>
              <w:rPr>
                <w:rFonts w:ascii="Arial" w:hAnsi="Arial" w:cs="Arial"/>
              </w:rPr>
              <w:t xml:space="preserve"> per la generazione dei codici QR dei prodotti lato server.</w:t>
            </w:r>
          </w:p>
        </w:tc>
      </w:tr>
      <w:tr w:rsidR="00D64DDD" w:rsidRPr="00B665DB" w14:paraId="6F12D42A" w14:textId="77777777" w:rsidTr="00930136">
        <w:trPr>
          <w:trHeight w:val="464"/>
        </w:trPr>
        <w:tc>
          <w:tcPr>
            <w:tcW w:w="1515" w:type="dxa"/>
          </w:tcPr>
          <w:p w14:paraId="5BE39443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626249F9" w14:textId="77777777" w:rsidR="00D64DDD" w:rsidRDefault="00231C68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funzionalità di stampa del codice QR per i prodotti</w:t>
            </w:r>
            <w:r w:rsidR="007D6ED2">
              <w:rPr>
                <w:rFonts w:ascii="Arial" w:hAnsi="Arial" w:cs="Arial"/>
              </w:rPr>
              <w:t xml:space="preserve">, creazione del file QRGenerator.js in </w:t>
            </w:r>
            <w:proofErr w:type="spellStart"/>
            <w:r w:rsidR="007D6ED2">
              <w:rPr>
                <w:rFonts w:ascii="Arial" w:hAnsi="Arial" w:cs="Arial"/>
              </w:rPr>
              <w:t>utils</w:t>
            </w:r>
            <w:proofErr w:type="spellEnd"/>
            <w:r w:rsidR="007D6ED2">
              <w:rPr>
                <w:rFonts w:ascii="Arial" w:hAnsi="Arial" w:cs="Arial"/>
              </w:rPr>
              <w:t xml:space="preserve"> con una funzione che crea il codice QR a partire da un valore ed esporta l’immagine sottoforma di stringa base64.</w:t>
            </w:r>
          </w:p>
          <w:p w14:paraId="43149153" w14:textId="77777777" w:rsidR="007D6ED2" w:rsidRDefault="007D6ED2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dello script lato client per ripetere più volte il codice QR da stampare.</w:t>
            </w:r>
          </w:p>
          <w:p w14:paraId="38F2A6B8" w14:textId="77777777" w:rsidR="007D6ED2" w:rsidRDefault="00B665DB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B665DB">
              <w:rPr>
                <w:rFonts w:ascii="Arial" w:hAnsi="Arial" w:cs="Arial"/>
                <w:b/>
                <w:bCs/>
              </w:rPr>
              <w:t>Sprint review:</w:t>
            </w:r>
            <w:r w:rsidRPr="00B665DB">
              <w:rPr>
                <w:rFonts w:ascii="Arial" w:hAnsi="Arial" w:cs="Arial"/>
              </w:rPr>
              <w:t xml:space="preserve"> durante lo sprint review abbiamo trovato un problema nel caso di inserimento di un nome troppo lungo per il prodotto e anche per il noleggio, questo problema è da risolvere </w:t>
            </w:r>
            <w:r>
              <w:rPr>
                <w:rFonts w:ascii="Arial" w:hAnsi="Arial" w:cs="Arial"/>
              </w:rPr>
              <w:t>nel prossimo sprint.</w:t>
            </w:r>
          </w:p>
          <w:p w14:paraId="015A0A10" w14:textId="54634C1F" w:rsidR="00B665DB" w:rsidRDefault="00B665DB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Sprint planning: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 attività principali che abbiamo assegnato per il prossimo sprint solo le seguenti</w:t>
            </w:r>
          </w:p>
          <w:p w14:paraId="134DA50F" w14:textId="77777777" w:rsidR="00B665DB" w:rsidRDefault="00B665DB" w:rsidP="00B665DB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tutto quello che riguarda la gestione degli utenti (creazione, gestione…)</w:t>
            </w:r>
          </w:p>
          <w:p w14:paraId="43CD83A0" w14:textId="77777777" w:rsidR="00B665DB" w:rsidRDefault="00B665DB" w:rsidP="003C0C07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gestione delle categorie (</w:t>
            </w:r>
            <w:r w:rsidR="005224C8">
              <w:rPr>
                <w:rFonts w:ascii="Arial" w:hAnsi="Arial" w:cs="Arial"/>
              </w:rPr>
              <w:t xml:space="preserve">visualizzazione, </w:t>
            </w:r>
            <w:r w:rsidRPr="003C0C07">
              <w:rPr>
                <w:rFonts w:ascii="Arial" w:hAnsi="Arial" w:cs="Arial"/>
              </w:rPr>
              <w:t>creazione e eliminazione)</w:t>
            </w:r>
          </w:p>
          <w:p w14:paraId="44BBAE19" w14:textId="6446CAFE" w:rsidR="003C0C07" w:rsidRPr="003C0C07" w:rsidRDefault="003C0C07" w:rsidP="003C0C07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il sistema di notifica via email per i noleggi scaduti e in scadenza</w:t>
            </w:r>
          </w:p>
        </w:tc>
      </w:tr>
    </w:tbl>
    <w:p w14:paraId="40623C5B" w14:textId="77777777" w:rsidR="00632B06" w:rsidRPr="00B665DB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95946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3B2348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E1920F0" w14:textId="77777777" w:rsidTr="00434F37">
        <w:tc>
          <w:tcPr>
            <w:tcW w:w="9854" w:type="dxa"/>
          </w:tcPr>
          <w:p w14:paraId="236B1534" w14:textId="65044B27" w:rsidR="00632B06" w:rsidRDefault="003C0C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prova a stampare i codici QR di un prodotto è presente una pagina bianca all’inizio</w:t>
            </w:r>
            <w:r w:rsidR="006D04C6">
              <w:rPr>
                <w:rFonts w:ascii="Arial" w:hAnsi="Arial" w:cs="Arial"/>
              </w:rPr>
              <w:t>, prima della/delle pagine con i QR. Non è ancora stata trovata una soluzione a questo problema</w:t>
            </w:r>
          </w:p>
        </w:tc>
      </w:tr>
    </w:tbl>
    <w:p w14:paraId="0511881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4E8DCB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9F436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EE8411" w14:textId="77777777" w:rsidTr="00434F37">
        <w:tc>
          <w:tcPr>
            <w:tcW w:w="9854" w:type="dxa"/>
          </w:tcPr>
          <w:p w14:paraId="04676731" w14:textId="77777777" w:rsidR="00632B06" w:rsidRDefault="00375E7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124D3B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79BA84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7F6F18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6BDAF85" w14:textId="77777777" w:rsidTr="00434F37">
        <w:tc>
          <w:tcPr>
            <w:tcW w:w="9854" w:type="dxa"/>
          </w:tcPr>
          <w:p w14:paraId="49943B8F" w14:textId="1101F8ED" w:rsidR="00632B06" w:rsidRDefault="006D04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Svolgere i task del prossimo sprint (ancora da assegnare)</w:t>
            </w:r>
          </w:p>
        </w:tc>
      </w:tr>
    </w:tbl>
    <w:p w14:paraId="46036199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0402" w14:textId="77777777" w:rsidR="00A807A4" w:rsidRDefault="00A807A4" w:rsidP="00DC1A1A">
      <w:pPr>
        <w:spacing w:after="0" w:line="240" w:lineRule="auto"/>
      </w:pPr>
      <w:r>
        <w:separator/>
      </w:r>
    </w:p>
  </w:endnote>
  <w:endnote w:type="continuationSeparator" w:id="0">
    <w:p w14:paraId="0902B223" w14:textId="77777777" w:rsidR="00A807A4" w:rsidRDefault="00A807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099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A66D" w14:textId="77777777" w:rsidR="00A807A4" w:rsidRDefault="00A807A4" w:rsidP="00DC1A1A">
      <w:pPr>
        <w:spacing w:after="0" w:line="240" w:lineRule="auto"/>
      </w:pPr>
      <w:r>
        <w:separator/>
      </w:r>
    </w:p>
  </w:footnote>
  <w:footnote w:type="continuationSeparator" w:id="0">
    <w:p w14:paraId="6B9BE020" w14:textId="77777777" w:rsidR="00A807A4" w:rsidRDefault="00A807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1F77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43EE"/>
    <w:multiLevelType w:val="hybridMultilevel"/>
    <w:tmpl w:val="45E0F614"/>
    <w:lvl w:ilvl="0" w:tplc="DFDEE3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1129">
    <w:abstractNumId w:val="15"/>
  </w:num>
  <w:num w:numId="2" w16cid:durableId="461575997">
    <w:abstractNumId w:val="13"/>
  </w:num>
  <w:num w:numId="3" w16cid:durableId="608897313">
    <w:abstractNumId w:val="16"/>
  </w:num>
  <w:num w:numId="4" w16cid:durableId="628053619">
    <w:abstractNumId w:val="5"/>
  </w:num>
  <w:num w:numId="5" w16cid:durableId="1559054186">
    <w:abstractNumId w:val="19"/>
  </w:num>
  <w:num w:numId="6" w16cid:durableId="2077194564">
    <w:abstractNumId w:val="1"/>
  </w:num>
  <w:num w:numId="7" w16cid:durableId="1003557650">
    <w:abstractNumId w:val="17"/>
  </w:num>
  <w:num w:numId="8" w16cid:durableId="147138592">
    <w:abstractNumId w:val="9"/>
  </w:num>
  <w:num w:numId="9" w16cid:durableId="1964770679">
    <w:abstractNumId w:val="6"/>
  </w:num>
  <w:num w:numId="10" w16cid:durableId="450781698">
    <w:abstractNumId w:val="8"/>
  </w:num>
  <w:num w:numId="11" w16cid:durableId="166214857">
    <w:abstractNumId w:val="14"/>
  </w:num>
  <w:num w:numId="12" w16cid:durableId="24136918">
    <w:abstractNumId w:val="0"/>
  </w:num>
  <w:num w:numId="13" w16cid:durableId="549535106">
    <w:abstractNumId w:val="4"/>
  </w:num>
  <w:num w:numId="14" w16cid:durableId="499345987">
    <w:abstractNumId w:val="11"/>
  </w:num>
  <w:num w:numId="15" w16cid:durableId="718281347">
    <w:abstractNumId w:val="7"/>
  </w:num>
  <w:num w:numId="16" w16cid:durableId="2111781256">
    <w:abstractNumId w:val="12"/>
  </w:num>
  <w:num w:numId="17" w16cid:durableId="1326132446">
    <w:abstractNumId w:val="20"/>
  </w:num>
  <w:num w:numId="18" w16cid:durableId="1430811406">
    <w:abstractNumId w:val="10"/>
  </w:num>
  <w:num w:numId="19" w16cid:durableId="1262952601">
    <w:abstractNumId w:val="18"/>
  </w:num>
  <w:num w:numId="20" w16cid:durableId="1922520383">
    <w:abstractNumId w:val="3"/>
  </w:num>
  <w:num w:numId="21" w16cid:durableId="151546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D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3D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1C6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E7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C07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8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00BB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04C6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D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7A4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5DB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5FA1D0"/>
  <w15:docId w15:val="{4CB33B44-4A95-470B-81E2-6365C0D4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7D02-4580-4B42-9B22-DF1A9144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7</cp:revision>
  <cp:lastPrinted>2017-03-29T10:57:00Z</cp:lastPrinted>
  <dcterms:created xsi:type="dcterms:W3CDTF">2024-04-12T12:19:00Z</dcterms:created>
  <dcterms:modified xsi:type="dcterms:W3CDTF">2024-04-13T09:59:00Z</dcterms:modified>
</cp:coreProperties>
</file>