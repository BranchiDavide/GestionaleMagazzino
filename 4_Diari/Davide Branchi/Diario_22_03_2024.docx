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5566" w14:textId="77777777"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20A1052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8D2F31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FC556D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0BE30F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C5009A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8F2D01" w14:textId="77777777" w:rsidR="007F1C2F" w:rsidRPr="00632B06" w:rsidRDefault="00DA63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22.03.2024</w:t>
            </w:r>
          </w:p>
        </w:tc>
      </w:tr>
    </w:tbl>
    <w:p w14:paraId="7B69570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14:paraId="7A5D5CBA" w14:textId="77777777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133BDB6B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14:paraId="1BD3551A" w14:textId="77777777" w:rsidTr="00930136">
        <w:trPr>
          <w:trHeight w:val="376"/>
        </w:trPr>
        <w:tc>
          <w:tcPr>
            <w:tcW w:w="1515" w:type="dxa"/>
          </w:tcPr>
          <w:p w14:paraId="6ABB48FF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14:paraId="2DEC618A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6066AB1F" w14:textId="77777777" w:rsidR="00D64DDD" w:rsidRDefault="00DA6322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sistema di aggiunta del noleggio con codice QR.</w:t>
            </w:r>
          </w:p>
          <w:p w14:paraId="5DBFA2BF" w14:textId="0C39D8DC" w:rsidR="000A519C" w:rsidRDefault="00DA6322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alcuni problemi di circular dependencies</w:t>
            </w:r>
            <w:r w:rsidR="00434BB4">
              <w:rPr>
                <w:rFonts w:ascii="Arial" w:hAnsi="Arial" w:cs="Arial"/>
              </w:rPr>
              <w:t xml:space="preserve"> (vedi sezione problemi).</w:t>
            </w:r>
          </w:p>
        </w:tc>
      </w:tr>
      <w:tr w:rsidR="00D64DDD" w14:paraId="113E0CD9" w14:textId="77777777" w:rsidTr="00930136">
        <w:trPr>
          <w:trHeight w:val="375"/>
        </w:trPr>
        <w:tc>
          <w:tcPr>
            <w:tcW w:w="1515" w:type="dxa"/>
          </w:tcPr>
          <w:p w14:paraId="15748683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14:paraId="32590EAE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1D9500CE" w14:textId="77777777" w:rsidR="00D64DDD" w:rsidRDefault="00A863C8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caricamento della GUI di tutti i noleggi ordinati per data di scadenza in maniera ascendente.</w:t>
            </w:r>
          </w:p>
          <w:p w14:paraId="784C9F45" w14:textId="77777777" w:rsidR="004B19A1" w:rsidRDefault="00A863C8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ricerca nella tabella di tutti i noleggi per i campi nome e autore.</w:t>
            </w:r>
          </w:p>
          <w:p w14:paraId="1E958DF0" w14:textId="77777777" w:rsidR="00A863C8" w:rsidRDefault="00A863C8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nuovo test in noleggioMapper.test.js per testare la funzione di ordinamento dei noleggi in base alla data di scadenza.</w:t>
            </w:r>
          </w:p>
          <w:p w14:paraId="2E87225D" w14:textId="6C817D14" w:rsidR="0087799A" w:rsidRDefault="0087799A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Deploy dell’applicativo sul server per lo sprint review.</w:t>
            </w:r>
          </w:p>
        </w:tc>
      </w:tr>
      <w:tr w:rsidR="00D64DDD" w14:paraId="2A79B016" w14:textId="77777777" w:rsidTr="00930136">
        <w:trPr>
          <w:trHeight w:val="464"/>
        </w:trPr>
        <w:tc>
          <w:tcPr>
            <w:tcW w:w="1515" w:type="dxa"/>
          </w:tcPr>
          <w:p w14:paraId="147FAA1D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14:paraId="2F6161A2" w14:textId="77777777" w:rsidR="00D64DDD" w:rsidRDefault="009E11DF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Sprint review:</w:t>
            </w:r>
            <w:r>
              <w:rPr>
                <w:rFonts w:ascii="Arial" w:hAnsi="Arial" w:cs="Arial"/>
              </w:rPr>
              <w:t xml:space="preserve"> durante lo sprint abbiamo riscontrato alcuni problemi con le GUI, quando veniva inserito ad esempio un nome troppo lungo </w:t>
            </w:r>
            <w:r w:rsidR="0087799A">
              <w:rPr>
                <w:rFonts w:ascii="Arial" w:hAnsi="Arial" w:cs="Arial"/>
              </w:rPr>
              <w:t>si verificavano dei</w:t>
            </w:r>
            <w:r>
              <w:rPr>
                <w:rFonts w:ascii="Arial" w:hAnsi="Arial" w:cs="Arial"/>
              </w:rPr>
              <w:t xml:space="preserve"> problemi con la visualizzazione.</w:t>
            </w:r>
          </w:p>
          <w:p w14:paraId="45EB51C7" w14:textId="77777777" w:rsidR="0087799A" w:rsidRDefault="0087799A" w:rsidP="0087799A">
            <w:pPr>
              <w:tabs>
                <w:tab w:val="left" w:pos="1240"/>
              </w:tabs>
              <w:rPr>
                <w:rFonts w:ascii="Arial" w:hAnsi="Arial" w:cs="Arial"/>
              </w:rPr>
            </w:pPr>
            <w:r w:rsidRPr="00286AF0">
              <w:rPr>
                <w:rFonts w:ascii="Arial" w:hAnsi="Arial" w:cs="Arial"/>
                <w:b/>
                <w:bCs/>
              </w:rPr>
              <w:t>Sprint planning:</w:t>
            </w:r>
            <w:r>
              <w:rPr>
                <w:rFonts w:ascii="Arial" w:hAnsi="Arial" w:cs="Arial"/>
              </w:rPr>
              <w:t xml:space="preserve"> le attività principali che abbiamo assegnato per il prossimo sprint solo le seguenti</w:t>
            </w:r>
          </w:p>
          <w:p w14:paraId="13DD4C10" w14:textId="77777777" w:rsidR="0087799A" w:rsidRDefault="0087799A" w:rsidP="0087799A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tutte le GUI che potrebbero dare problemi con inserimento di dati troppo lunghi (troncare input)</w:t>
            </w:r>
          </w:p>
          <w:p w14:paraId="77504425" w14:textId="77777777" w:rsidR="0087799A" w:rsidRDefault="0087799A" w:rsidP="0087799A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sistema di chiusura del noleggio</w:t>
            </w:r>
          </w:p>
          <w:p w14:paraId="75574909" w14:textId="77777777" w:rsidR="0087799A" w:rsidRDefault="0087799A" w:rsidP="0087799A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della generazione dei codici QR per i prodotti lato server</w:t>
            </w:r>
          </w:p>
          <w:p w14:paraId="02397B38" w14:textId="77777777" w:rsidR="0087799A" w:rsidRDefault="0087799A" w:rsidP="0087799A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Protocollo di test per l’utente</w:t>
            </w:r>
          </w:p>
          <w:p w14:paraId="6F31383C" w14:textId="77777777" w:rsidR="0087799A" w:rsidRDefault="0087799A" w:rsidP="0087799A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 diari</w:t>
            </w:r>
          </w:p>
          <w:p w14:paraId="329C3EEA" w14:textId="77777777" w:rsidR="0087799A" w:rsidRDefault="0087799A" w:rsidP="0087799A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Divisione dei task da portare a termine per il prossimo sprint e divisione dei capitoli da aggiungere alla documentazione.</w:t>
            </w:r>
          </w:p>
          <w:p w14:paraId="00ADE6BE" w14:textId="13C177F7" w:rsidR="0087799A" w:rsidRPr="0087799A" w:rsidRDefault="0087799A" w:rsidP="0087799A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implementazione sistema chiusura noleggio.</w:t>
            </w:r>
          </w:p>
        </w:tc>
      </w:tr>
    </w:tbl>
    <w:p w14:paraId="1965042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30B901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35D081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2C0D092" w14:textId="77777777" w:rsidTr="00434F37">
        <w:tc>
          <w:tcPr>
            <w:tcW w:w="9854" w:type="dxa"/>
          </w:tcPr>
          <w:p w14:paraId="0A95BAC4" w14:textId="724B6736" w:rsidR="00632B06" w:rsidRDefault="0066041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riscontrato un problema di circular dependency nel modulo del noleggioMapper. Questo problema si verifica solitamente quando un modulo prova ad importarne un altro e viceversa allo stesso momento. Nel nostro caso quando il noleggioMapper importava il materialeMapper capitava lo stesso nel materialeMapper.</w:t>
            </w:r>
          </w:p>
          <w:p w14:paraId="22697F12" w14:textId="165766B3" w:rsidR="00660419" w:rsidRPr="00660419" w:rsidRDefault="00660419" w:rsidP="00660419">
            <w:pPr>
              <w:rPr>
                <w:rFonts w:ascii="Arial" w:hAnsi="Arial" w:cs="Arial"/>
              </w:rPr>
            </w:pPr>
            <w:r w:rsidRPr="00660419">
              <w:rPr>
                <w:rFonts w:ascii="Arial" w:hAnsi="Arial" w:cs="Arial"/>
              </w:rPr>
              <w:t>Questo problema è stato risolto importando il modulo del materialeMapper solo nelle funzioni dove è necessario, invece che importarlo in tutto il modulo</w:t>
            </w:r>
            <w:r w:rsidR="0090275D">
              <w:rPr>
                <w:rFonts w:ascii="Arial" w:hAnsi="Arial" w:cs="Arial"/>
              </w:rPr>
              <w:t>, es:</w:t>
            </w:r>
          </w:p>
          <w:p w14:paraId="0FB46135" w14:textId="58E0D675" w:rsidR="00660419" w:rsidRDefault="00660419" w:rsidP="006604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7709EC" wp14:editId="7DACC7F6">
                      <wp:simplePos x="0" y="0"/>
                      <wp:positionH relativeFrom="column">
                        <wp:posOffset>538191</wp:posOffset>
                      </wp:positionH>
                      <wp:positionV relativeFrom="paragraph">
                        <wp:posOffset>104660</wp:posOffset>
                      </wp:positionV>
                      <wp:extent cx="5015346" cy="755072"/>
                      <wp:effectExtent l="0" t="0" r="13970" b="26035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15346" cy="7550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FB6945" w14:textId="77777777" w:rsidR="00660419" w:rsidRPr="00660419" w:rsidRDefault="00660419" w:rsidP="00660419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FF"/>
                                      <w:sz w:val="20"/>
                                      <w:szCs w:val="20"/>
                                      <w:lang w:eastAsia="it-CH"/>
                                    </w:rPr>
                                    <w:t>async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 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FF"/>
                                      <w:sz w:val="20"/>
                                      <w:szCs w:val="20"/>
                                      <w:lang w:eastAsia="it-CH"/>
                                    </w:rPr>
                                    <w:t>function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 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795E26"/>
                                      <w:sz w:val="20"/>
                                      <w:szCs w:val="20"/>
                                      <w:lang w:eastAsia="it-CH"/>
                                    </w:rPr>
                                    <w:t>getMaterialeOfNoleggio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idNoleggio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){</w:t>
                                  </w:r>
                                </w:p>
                                <w:p w14:paraId="66023FA6" w14:textId="77777777" w:rsidR="00660419" w:rsidRPr="00660419" w:rsidRDefault="00660419" w:rsidP="00660419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    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FF"/>
                                      <w:sz w:val="20"/>
                                      <w:szCs w:val="20"/>
                                      <w:lang w:eastAsia="it-CH"/>
                                    </w:rPr>
                                    <w:t>const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 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70C1"/>
                                      <w:sz w:val="20"/>
                                      <w:szCs w:val="20"/>
                                      <w:lang w:eastAsia="it-CH"/>
                                    </w:rPr>
                                    <w:t>materialeMapper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 = 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795E26"/>
                                      <w:sz w:val="20"/>
                                      <w:szCs w:val="20"/>
                                      <w:lang w:eastAsia="it-CH"/>
                                    </w:rPr>
                                    <w:t>require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A31515"/>
                                      <w:sz w:val="20"/>
                                      <w:szCs w:val="20"/>
                                      <w:lang w:eastAsia="it-CH"/>
                                    </w:rPr>
                                    <w:t>"./materialeMapper"</w:t>
                                  </w: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);</w:t>
                                  </w:r>
                                </w:p>
                                <w:p w14:paraId="01BFFC17" w14:textId="25D7F72A" w:rsidR="00660419" w:rsidRPr="00660419" w:rsidRDefault="00660419" w:rsidP="00660419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urier New" w:eastAsia="Times New Roman" w:hAnsi="Courier New" w:cs="Courier New"/>
                                      <w:color w:val="AF00DB"/>
                                      <w:sz w:val="20"/>
                                      <w:szCs w:val="20"/>
                                      <w:lang w:eastAsia="it-CH"/>
                                    </w:rPr>
                                    <w:t>...</w:t>
                                  </w:r>
                                </w:p>
                                <w:p w14:paraId="3D36A265" w14:textId="77777777" w:rsidR="00660419" w:rsidRPr="00660419" w:rsidRDefault="00660419" w:rsidP="00660419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r w:rsidRPr="00660419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}</w:t>
                                  </w:r>
                                </w:p>
                                <w:p w14:paraId="1D87AF37" w14:textId="77777777" w:rsidR="00660419" w:rsidRPr="00660419" w:rsidRDefault="0066041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7709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margin-left:42.4pt;margin-top:8.25pt;width:394.9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7AOA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" fillcolor="white [3201]" strokeweight=".5pt">
                      <v:textbox>
                        <w:txbxContent>
                          <w:p w14:paraId="36FB6945" w14:textId="77777777" w:rsidR="00660419" w:rsidRPr="00660419" w:rsidRDefault="00660419" w:rsidP="00660419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eastAsia="it-CH"/>
                              </w:rPr>
                              <w:t>async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 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eastAsia="it-CH"/>
                              </w:rPr>
                              <w:t>function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 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0"/>
                                <w:szCs w:val="20"/>
                                <w:lang w:eastAsia="it-CH"/>
                              </w:rPr>
                              <w:t>getMaterialeOfNoleggio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idNoleggio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){</w:t>
                            </w:r>
                          </w:p>
                          <w:p w14:paraId="66023FA6" w14:textId="77777777" w:rsidR="00660419" w:rsidRPr="00660419" w:rsidRDefault="00660419" w:rsidP="00660419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    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eastAsia="it-CH"/>
                              </w:rPr>
                              <w:t>const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 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70C1"/>
                                <w:sz w:val="20"/>
                                <w:szCs w:val="20"/>
                                <w:lang w:eastAsia="it-CH"/>
                              </w:rPr>
                              <w:t>materialeMapper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 = 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0"/>
                                <w:szCs w:val="20"/>
                                <w:lang w:eastAsia="it-CH"/>
                              </w:rPr>
                              <w:t>require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0"/>
                                <w:szCs w:val="20"/>
                                <w:lang w:eastAsia="it-CH"/>
                              </w:rPr>
                              <w:t>"./materialeMapper"</w:t>
                            </w: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);</w:t>
                            </w:r>
                          </w:p>
                          <w:p w14:paraId="01BFFC17" w14:textId="25D7F72A" w:rsidR="00660419" w:rsidRPr="00660419" w:rsidRDefault="00660419" w:rsidP="00660419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0"/>
                                <w:szCs w:val="20"/>
                                <w:lang w:eastAsia="it-CH"/>
                              </w:rPr>
                              <w:t>...</w:t>
                            </w:r>
                          </w:p>
                          <w:p w14:paraId="3D36A265" w14:textId="77777777" w:rsidR="00660419" w:rsidRPr="00660419" w:rsidRDefault="00660419" w:rsidP="00660419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r w:rsidRPr="006604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}</w:t>
                            </w:r>
                          </w:p>
                          <w:p w14:paraId="1D87AF37" w14:textId="77777777" w:rsidR="00660419" w:rsidRPr="00660419" w:rsidRDefault="006604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0C4DA09" w14:textId="52A0565B" w:rsidR="00660419" w:rsidRDefault="00660419" w:rsidP="00660419"/>
          <w:p w14:paraId="032C93BE" w14:textId="77777777" w:rsidR="00660419" w:rsidRDefault="00660419" w:rsidP="00660419"/>
          <w:p w14:paraId="263808CD" w14:textId="77777777" w:rsidR="00660419" w:rsidRDefault="00660419" w:rsidP="00660419"/>
          <w:p w14:paraId="778740A4" w14:textId="77777777" w:rsidR="00660419" w:rsidRDefault="00660419" w:rsidP="00660419"/>
          <w:p w14:paraId="5DA29F29" w14:textId="2988934A" w:rsidR="00660419" w:rsidRDefault="00660419" w:rsidP="00660419"/>
        </w:tc>
      </w:tr>
    </w:tbl>
    <w:p w14:paraId="7A0E415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645EC7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FEE5BD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3B896C" w14:textId="77777777" w:rsidTr="00434F37">
        <w:tc>
          <w:tcPr>
            <w:tcW w:w="9854" w:type="dxa"/>
          </w:tcPr>
          <w:p w14:paraId="038E901E" w14:textId="77777777" w:rsidR="00632B06" w:rsidRDefault="00894F6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7A13A26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573A9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E49ABF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C4522FA" w14:textId="77777777" w:rsidTr="00434F37">
        <w:tc>
          <w:tcPr>
            <w:tcW w:w="9854" w:type="dxa"/>
          </w:tcPr>
          <w:p w14:paraId="6C7053A0" w14:textId="5C8CC597" w:rsidR="00632B06" w:rsidRDefault="006D418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Terminare il sistema di chiusura del noleggio </w:t>
            </w:r>
            <w:r w:rsidR="005D7A49">
              <w:rPr>
                <w:rFonts w:ascii="Arial" w:hAnsi="Arial" w:cs="Arial"/>
              </w:rPr>
              <w:t>e aggiungere capitoli alla documentazione.</w:t>
            </w:r>
          </w:p>
        </w:tc>
      </w:tr>
    </w:tbl>
    <w:p w14:paraId="735BA26A" w14:textId="77777777" w:rsidR="00B74878" w:rsidRPr="00E04DB2" w:rsidRDefault="00B74878" w:rsidP="00660419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CF7FD" w14:textId="77777777" w:rsidR="000E029D" w:rsidRDefault="000E029D" w:rsidP="00DC1A1A">
      <w:pPr>
        <w:spacing w:after="0" w:line="240" w:lineRule="auto"/>
      </w:pPr>
      <w:r>
        <w:separator/>
      </w:r>
    </w:p>
  </w:endnote>
  <w:endnote w:type="continuationSeparator" w:id="0">
    <w:p w14:paraId="6EAF722B" w14:textId="77777777" w:rsidR="000E029D" w:rsidRDefault="000E029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807F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F69E6" w14:textId="77777777" w:rsidR="000E029D" w:rsidRDefault="000E029D" w:rsidP="00DC1A1A">
      <w:pPr>
        <w:spacing w:after="0" w:line="240" w:lineRule="auto"/>
      </w:pPr>
      <w:r>
        <w:separator/>
      </w:r>
    </w:p>
  </w:footnote>
  <w:footnote w:type="continuationSeparator" w:id="0">
    <w:p w14:paraId="6EED258A" w14:textId="77777777" w:rsidR="000E029D" w:rsidRDefault="000E029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4E6" w14:textId="77777777"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F3D10"/>
    <w:multiLevelType w:val="hybridMultilevel"/>
    <w:tmpl w:val="7EF4CA7A"/>
    <w:lvl w:ilvl="0" w:tplc="91A873D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102359">
    <w:abstractNumId w:val="14"/>
  </w:num>
  <w:num w:numId="2" w16cid:durableId="1016344740">
    <w:abstractNumId w:val="12"/>
  </w:num>
  <w:num w:numId="3" w16cid:durableId="1427965312">
    <w:abstractNumId w:val="15"/>
  </w:num>
  <w:num w:numId="4" w16cid:durableId="1794132403">
    <w:abstractNumId w:val="4"/>
  </w:num>
  <w:num w:numId="5" w16cid:durableId="326180136">
    <w:abstractNumId w:val="18"/>
  </w:num>
  <w:num w:numId="6" w16cid:durableId="575017696">
    <w:abstractNumId w:val="1"/>
  </w:num>
  <w:num w:numId="7" w16cid:durableId="697851025">
    <w:abstractNumId w:val="16"/>
  </w:num>
  <w:num w:numId="8" w16cid:durableId="110130549">
    <w:abstractNumId w:val="8"/>
  </w:num>
  <w:num w:numId="9" w16cid:durableId="1996446814">
    <w:abstractNumId w:val="5"/>
  </w:num>
  <w:num w:numId="10" w16cid:durableId="1730155615">
    <w:abstractNumId w:val="7"/>
  </w:num>
  <w:num w:numId="11" w16cid:durableId="218129709">
    <w:abstractNumId w:val="13"/>
  </w:num>
  <w:num w:numId="12" w16cid:durableId="1616593208">
    <w:abstractNumId w:val="0"/>
  </w:num>
  <w:num w:numId="13" w16cid:durableId="1161896667">
    <w:abstractNumId w:val="3"/>
  </w:num>
  <w:num w:numId="14" w16cid:durableId="22021916">
    <w:abstractNumId w:val="10"/>
  </w:num>
  <w:num w:numId="15" w16cid:durableId="349994895">
    <w:abstractNumId w:val="6"/>
  </w:num>
  <w:num w:numId="16" w16cid:durableId="694379756">
    <w:abstractNumId w:val="11"/>
  </w:num>
  <w:num w:numId="17" w16cid:durableId="1590894983">
    <w:abstractNumId w:val="20"/>
  </w:num>
  <w:num w:numId="18" w16cid:durableId="6828482">
    <w:abstractNumId w:val="9"/>
  </w:num>
  <w:num w:numId="19" w16cid:durableId="1387947969">
    <w:abstractNumId w:val="17"/>
  </w:num>
  <w:num w:numId="20" w16cid:durableId="1855220451">
    <w:abstractNumId w:val="2"/>
  </w:num>
  <w:num w:numId="21" w16cid:durableId="14191379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322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519C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29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2B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4BB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936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7A4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419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186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7799A"/>
    <w:rsid w:val="0088519E"/>
    <w:rsid w:val="00886EC4"/>
    <w:rsid w:val="00886F2C"/>
    <w:rsid w:val="00887350"/>
    <w:rsid w:val="00887C13"/>
    <w:rsid w:val="008920DA"/>
    <w:rsid w:val="008948C0"/>
    <w:rsid w:val="00894F63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75D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225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1DF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3C8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322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30BDC1"/>
  <w15:docId w15:val="{1988B833-C964-462F-A119-AB4CE23A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CFEEC-20A3-4ECD-8E34-40B4CCBEA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Branchi Davide (ALLIEVO)</cp:lastModifiedBy>
  <cp:revision>9</cp:revision>
  <cp:lastPrinted>2017-03-29T10:57:00Z</cp:lastPrinted>
  <dcterms:created xsi:type="dcterms:W3CDTF">2024-03-22T08:44:00Z</dcterms:created>
  <dcterms:modified xsi:type="dcterms:W3CDTF">2024-03-23T11:25:00Z</dcterms:modified>
</cp:coreProperties>
</file>