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F214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DFA252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88A6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978E51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068242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07156E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71F21FF" w14:textId="77777777" w:rsidR="007F1C2F" w:rsidRPr="00632B06" w:rsidRDefault="008111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2.2.2024</w:t>
            </w:r>
          </w:p>
        </w:tc>
      </w:tr>
    </w:tbl>
    <w:p w14:paraId="2640CBC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4D9DBC6C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ED78889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0D2F9A1E" w14:textId="77777777" w:rsidTr="00930136">
        <w:trPr>
          <w:trHeight w:val="376"/>
        </w:trPr>
        <w:tc>
          <w:tcPr>
            <w:tcW w:w="1515" w:type="dxa"/>
          </w:tcPr>
          <w:p w14:paraId="37524E1B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6B8B3799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56E0E7F6" w14:textId="77777777" w:rsidR="00D64DDD" w:rsidRDefault="0081110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script per auto deploy, creato CronJob per eseguire lo script ogni minuto. Documentazione dello script.</w:t>
            </w:r>
          </w:p>
        </w:tc>
      </w:tr>
      <w:tr w:rsidR="00D64DDD" w14:paraId="1BC312FD" w14:textId="77777777" w:rsidTr="00930136">
        <w:trPr>
          <w:trHeight w:val="375"/>
        </w:trPr>
        <w:tc>
          <w:tcPr>
            <w:tcW w:w="1515" w:type="dxa"/>
          </w:tcPr>
          <w:p w14:paraId="76382AE4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63D25D4B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1851F8D0" w14:textId="77777777" w:rsidR="004B19A1" w:rsidRDefault="0081110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 della macchina virtuale per sviluppare con installazione di tutti i tool necessari allo sviluppo.</w:t>
            </w:r>
            <w:r w:rsidR="007E19DC">
              <w:rPr>
                <w:rFonts w:ascii="Arial" w:hAnsi="Arial" w:cs="Arial"/>
              </w:rPr>
              <w:t xml:space="preserve"> Creazione della struttura di cartelle per il progetto.</w:t>
            </w:r>
          </w:p>
        </w:tc>
      </w:tr>
      <w:tr w:rsidR="00D64DDD" w14:paraId="3A7ED07F" w14:textId="77777777" w:rsidTr="00930136">
        <w:trPr>
          <w:trHeight w:val="464"/>
        </w:trPr>
        <w:tc>
          <w:tcPr>
            <w:tcW w:w="1515" w:type="dxa"/>
          </w:tcPr>
          <w:p w14:paraId="25BC3C11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41592EF1" w14:textId="77777777" w:rsidR="00B63C6D" w:rsidRDefault="007E19DC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delle branch su git e creazione dei </w:t>
            </w:r>
            <w:r w:rsidR="0091754B">
              <w:rPr>
                <w:rFonts w:ascii="Arial" w:hAnsi="Arial" w:cs="Arial"/>
              </w:rPr>
              <w:t xml:space="preserve">model </w:t>
            </w:r>
            <w:r>
              <w:rPr>
                <w:rFonts w:ascii="Arial" w:hAnsi="Arial" w:cs="Arial"/>
              </w:rPr>
              <w:t xml:space="preserve">per l’utente e per prendere gli utenti dal database. </w:t>
            </w:r>
          </w:p>
          <w:p w14:paraId="156ABA6E" w14:textId="77777777" w:rsidR="00B63C6D" w:rsidRDefault="00B63C6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nel database dei dati per i ruoli e creazione dell’utente per l’applicativo sul database.</w:t>
            </w:r>
          </w:p>
        </w:tc>
      </w:tr>
    </w:tbl>
    <w:p w14:paraId="2E117D5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8017B8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00341D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D30B1C2" w14:textId="77777777" w:rsidTr="00434F37">
        <w:tc>
          <w:tcPr>
            <w:tcW w:w="9854" w:type="dxa"/>
          </w:tcPr>
          <w:p w14:paraId="7BED6460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020351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27A309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A2B15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59239429" w14:textId="77777777" w:rsidTr="00434F37">
        <w:tc>
          <w:tcPr>
            <w:tcW w:w="9854" w:type="dxa"/>
          </w:tcPr>
          <w:p w14:paraId="44A716D4" w14:textId="639031CE" w:rsidR="00F86B13" w:rsidRDefault="00F86B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44F7DE3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4570C5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5688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408AEAD" w14:textId="77777777" w:rsidTr="00434F37">
        <w:tc>
          <w:tcPr>
            <w:tcW w:w="9854" w:type="dxa"/>
          </w:tcPr>
          <w:p w14:paraId="4A81E3B0" w14:textId="4D876B62" w:rsidR="00632B06" w:rsidRDefault="00F86B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creazione dei model per l’utente e implementare il sistema di login.</w:t>
            </w:r>
          </w:p>
        </w:tc>
      </w:tr>
    </w:tbl>
    <w:p w14:paraId="0C221797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55CC" w14:textId="77777777" w:rsidR="00070441" w:rsidRDefault="00070441" w:rsidP="00DC1A1A">
      <w:pPr>
        <w:spacing w:after="0" w:line="240" w:lineRule="auto"/>
      </w:pPr>
      <w:r>
        <w:separator/>
      </w:r>
    </w:p>
  </w:endnote>
  <w:endnote w:type="continuationSeparator" w:id="0">
    <w:p w14:paraId="48858A21" w14:textId="77777777" w:rsidR="00070441" w:rsidRDefault="000704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269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7417" w14:textId="77777777" w:rsidR="00070441" w:rsidRDefault="00070441" w:rsidP="00DC1A1A">
      <w:pPr>
        <w:spacing w:after="0" w:line="240" w:lineRule="auto"/>
      </w:pPr>
      <w:r>
        <w:separator/>
      </w:r>
    </w:p>
  </w:footnote>
  <w:footnote w:type="continuationSeparator" w:id="0">
    <w:p w14:paraId="410BC6EF" w14:textId="77777777" w:rsidR="00070441" w:rsidRDefault="000704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1115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652791">
    <w:abstractNumId w:val="14"/>
  </w:num>
  <w:num w:numId="2" w16cid:durableId="882135077">
    <w:abstractNumId w:val="12"/>
  </w:num>
  <w:num w:numId="3" w16cid:durableId="286594734">
    <w:abstractNumId w:val="15"/>
  </w:num>
  <w:num w:numId="4" w16cid:durableId="2067870834">
    <w:abstractNumId w:val="4"/>
  </w:num>
  <w:num w:numId="5" w16cid:durableId="832991358">
    <w:abstractNumId w:val="18"/>
  </w:num>
  <w:num w:numId="6" w16cid:durableId="557715094">
    <w:abstractNumId w:val="1"/>
  </w:num>
  <w:num w:numId="7" w16cid:durableId="1123769055">
    <w:abstractNumId w:val="16"/>
  </w:num>
  <w:num w:numId="8" w16cid:durableId="208107996">
    <w:abstractNumId w:val="8"/>
  </w:num>
  <w:num w:numId="9" w16cid:durableId="1517845003">
    <w:abstractNumId w:val="5"/>
  </w:num>
  <w:num w:numId="10" w16cid:durableId="1079323757">
    <w:abstractNumId w:val="7"/>
  </w:num>
  <w:num w:numId="11" w16cid:durableId="730733176">
    <w:abstractNumId w:val="13"/>
  </w:num>
  <w:num w:numId="12" w16cid:durableId="1887600256">
    <w:abstractNumId w:val="0"/>
  </w:num>
  <w:num w:numId="13" w16cid:durableId="1281953978">
    <w:abstractNumId w:val="3"/>
  </w:num>
  <w:num w:numId="14" w16cid:durableId="1223443026">
    <w:abstractNumId w:val="10"/>
  </w:num>
  <w:num w:numId="15" w16cid:durableId="1625425985">
    <w:abstractNumId w:val="6"/>
  </w:num>
  <w:num w:numId="16" w16cid:durableId="444350202">
    <w:abstractNumId w:val="11"/>
  </w:num>
  <w:num w:numId="17" w16cid:durableId="270168929">
    <w:abstractNumId w:val="19"/>
  </w:num>
  <w:num w:numId="18" w16cid:durableId="1257205766">
    <w:abstractNumId w:val="9"/>
  </w:num>
  <w:num w:numId="19" w16cid:durableId="202639173">
    <w:abstractNumId w:val="17"/>
  </w:num>
  <w:num w:numId="20" w16cid:durableId="91703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0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441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1D7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19DC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10C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54B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6D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B13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F604B07"/>
  <w15:docId w15:val="{204C4DB9-2483-4471-8C99-F408501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4FB14-0C76-423E-950B-5DB44C42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8</cp:revision>
  <cp:lastPrinted>2017-03-29T10:57:00Z</cp:lastPrinted>
  <dcterms:created xsi:type="dcterms:W3CDTF">2024-02-02T13:18:00Z</dcterms:created>
  <dcterms:modified xsi:type="dcterms:W3CDTF">2024-02-08T21:17:00Z</dcterms:modified>
</cp:coreProperties>
</file>