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FF922" w14:textId="77777777" w:rsidR="008021E1" w:rsidRPr="00DA138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69714AF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0FA56A31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57E78F4C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358CEDA0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A560FAB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12A3EB77" w14:textId="4DE8F009" w:rsidR="007F1C2F" w:rsidRPr="00632B06" w:rsidRDefault="00286AF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08.03.2024</w:t>
            </w:r>
          </w:p>
        </w:tc>
      </w:tr>
    </w:tbl>
    <w:p w14:paraId="7A84F23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14:paraId="71AEEA27" w14:textId="77777777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14:paraId="594CC859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14:paraId="17E33AF6" w14:textId="77777777" w:rsidTr="00930136">
        <w:trPr>
          <w:trHeight w:val="376"/>
        </w:trPr>
        <w:tc>
          <w:tcPr>
            <w:tcW w:w="1515" w:type="dxa"/>
          </w:tcPr>
          <w:p w14:paraId="5E59C29E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14:paraId="348C0955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7B4EC4DD" w14:textId="31BAD366" w:rsidR="00D64DDD" w:rsidRDefault="00286AF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file </w:t>
            </w:r>
            <w:proofErr w:type="spellStart"/>
            <w:r>
              <w:rPr>
                <w:rFonts w:ascii="Arial" w:hAnsi="Arial" w:cs="Arial"/>
              </w:rPr>
              <w:t>ejs</w:t>
            </w:r>
            <w:proofErr w:type="spellEnd"/>
            <w:r>
              <w:rPr>
                <w:rFonts w:ascii="Arial" w:hAnsi="Arial" w:cs="Arial"/>
              </w:rPr>
              <w:t xml:space="preserve"> contenente </w:t>
            </w:r>
            <w:proofErr w:type="spellStart"/>
            <w:r>
              <w:rPr>
                <w:rFonts w:ascii="Arial" w:hAnsi="Arial" w:cs="Arial"/>
              </w:rPr>
              <w:t>navbar</w:t>
            </w:r>
            <w:proofErr w:type="spellEnd"/>
            <w:r>
              <w:rPr>
                <w:rFonts w:ascii="Arial" w:hAnsi="Arial" w:cs="Arial"/>
              </w:rPr>
              <w:t xml:space="preserve"> con controllo dei ruoli dell’utente per visualizzare solo le opzioni autorizzate. Aggiunto alcuni </w:t>
            </w:r>
            <w:proofErr w:type="spellStart"/>
            <w:r>
              <w:rPr>
                <w:rFonts w:ascii="Arial" w:hAnsi="Arial" w:cs="Arial"/>
              </w:rPr>
              <w:t>unit</w:t>
            </w:r>
            <w:proofErr w:type="spellEnd"/>
            <w:r>
              <w:rPr>
                <w:rFonts w:ascii="Arial" w:hAnsi="Arial" w:cs="Arial"/>
              </w:rPr>
              <w:t xml:space="preserve"> test per materiale mapper</w:t>
            </w:r>
          </w:p>
        </w:tc>
      </w:tr>
      <w:tr w:rsidR="00D64DDD" w14:paraId="728BE579" w14:textId="77777777" w:rsidTr="00930136">
        <w:trPr>
          <w:trHeight w:val="375"/>
        </w:trPr>
        <w:tc>
          <w:tcPr>
            <w:tcW w:w="1515" w:type="dxa"/>
          </w:tcPr>
          <w:p w14:paraId="0359BFC5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14:paraId="251E9839" w14:textId="77777777"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14:paraId="21C28A44" w14:textId="29584A2F" w:rsidR="00D64DDD" w:rsidRDefault="00286AF0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del controller home e collegamento della GUI dashboards al controller. Modifica dello script di creazione del </w:t>
            </w:r>
            <w:proofErr w:type="spellStart"/>
            <w:r>
              <w:rPr>
                <w:rFonts w:ascii="Arial" w:hAnsi="Arial" w:cs="Arial"/>
              </w:rPr>
              <w:t>db</w:t>
            </w:r>
            <w:proofErr w:type="spellEnd"/>
            <w:r>
              <w:rPr>
                <w:rFonts w:ascii="Arial" w:hAnsi="Arial" w:cs="Arial"/>
              </w:rPr>
              <w:t>: aggiunta di dati relativi al noleggio.</w:t>
            </w:r>
          </w:p>
          <w:p w14:paraId="3F3F1816" w14:textId="2485274A" w:rsidR="004B19A1" w:rsidRDefault="00286AF0" w:rsidP="00930136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Deploy</w:t>
            </w:r>
            <w:proofErr w:type="spellEnd"/>
            <w:r>
              <w:rPr>
                <w:rFonts w:ascii="Arial" w:hAnsi="Arial" w:cs="Arial"/>
              </w:rPr>
              <w:t xml:space="preserve"> dell’applicativo sul server per la presentazione dello sprint.</w:t>
            </w:r>
          </w:p>
        </w:tc>
      </w:tr>
      <w:tr w:rsidR="00D64DDD" w:rsidRPr="00286AF0" w14:paraId="7B2DED84" w14:textId="77777777" w:rsidTr="00930136">
        <w:trPr>
          <w:trHeight w:val="464"/>
        </w:trPr>
        <w:tc>
          <w:tcPr>
            <w:tcW w:w="1515" w:type="dxa"/>
          </w:tcPr>
          <w:p w14:paraId="7BEF38DB" w14:textId="77777777"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12:30-15:45</w:t>
            </w:r>
          </w:p>
        </w:tc>
        <w:tc>
          <w:tcPr>
            <w:tcW w:w="8113" w:type="dxa"/>
          </w:tcPr>
          <w:p w14:paraId="1B18552C" w14:textId="77777777" w:rsidR="00D64DDD" w:rsidRDefault="00286AF0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286AF0">
              <w:rPr>
                <w:rFonts w:ascii="Arial" w:hAnsi="Arial" w:cs="Arial"/>
                <w:b/>
                <w:bCs/>
              </w:rPr>
              <w:t>Sprint review:</w:t>
            </w:r>
            <w:r w:rsidRPr="00286AF0">
              <w:rPr>
                <w:rFonts w:ascii="Arial" w:hAnsi="Arial" w:cs="Arial"/>
              </w:rPr>
              <w:t xml:space="preserve"> abbiamo constatato c</w:t>
            </w:r>
            <w:r>
              <w:rPr>
                <w:rFonts w:ascii="Arial" w:hAnsi="Arial" w:cs="Arial"/>
              </w:rPr>
              <w:t>he alcune task come ad esempio la creazione delle GUI di dettaglio non erano completamente terminate, quindi le abbiamo rimesse nel backlog.</w:t>
            </w:r>
          </w:p>
          <w:p w14:paraId="5AB2ACC3" w14:textId="49225500" w:rsidR="00286AF0" w:rsidRDefault="00286AF0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  <w:r w:rsidRPr="00286AF0">
              <w:rPr>
                <w:rFonts w:ascii="Arial" w:hAnsi="Arial" w:cs="Arial"/>
                <w:b/>
                <w:bCs/>
              </w:rPr>
              <w:t>Sprint planning:</w:t>
            </w:r>
            <w:r>
              <w:rPr>
                <w:rFonts w:ascii="Arial" w:hAnsi="Arial" w:cs="Arial"/>
              </w:rPr>
              <w:t xml:space="preserve"> le attività principali che abbiamo assegnato per il prossimo sprint solo le seguenti</w:t>
            </w:r>
          </w:p>
          <w:p w14:paraId="1F1713C8" w14:textId="77777777" w:rsidR="00286AF0" w:rsidRDefault="00286AF0" w:rsidP="00286AF0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Creazione di un certificato </w:t>
            </w:r>
            <w:proofErr w:type="spellStart"/>
            <w:r>
              <w:rPr>
                <w:rFonts w:ascii="Arial" w:hAnsi="Arial" w:cs="Arial"/>
              </w:rPr>
              <w:t>ssl</w:t>
            </w:r>
            <w:proofErr w:type="spellEnd"/>
            <w:r>
              <w:rPr>
                <w:rFonts w:ascii="Arial" w:hAnsi="Arial" w:cs="Arial"/>
              </w:rPr>
              <w:t xml:space="preserve"> self-</w:t>
            </w:r>
            <w:proofErr w:type="spellStart"/>
            <w:r>
              <w:rPr>
                <w:rFonts w:ascii="Arial" w:hAnsi="Arial" w:cs="Arial"/>
              </w:rPr>
              <w:t>signed</w:t>
            </w:r>
            <w:proofErr w:type="spellEnd"/>
            <w:r>
              <w:rPr>
                <w:rFonts w:ascii="Arial" w:hAnsi="Arial" w:cs="Arial"/>
              </w:rPr>
              <w:t xml:space="preserve"> in modo da far funzionare l’applicativo con protocollo https</w:t>
            </w:r>
          </w:p>
          <w:p w14:paraId="68C4E7F1" w14:textId="77777777" w:rsidR="00286AF0" w:rsidRDefault="00286AF0" w:rsidP="00286AF0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del sistema di aggiunta di un nuovo noleggio con i codici QR</w:t>
            </w:r>
          </w:p>
          <w:p w14:paraId="729FCAD3" w14:textId="77777777" w:rsidR="00286AF0" w:rsidRDefault="00286AF0" w:rsidP="00286AF0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Collegamento di tutte le GUI di dettaglio con i relativi controllers</w:t>
            </w:r>
          </w:p>
          <w:p w14:paraId="7078709F" w14:textId="77777777" w:rsidR="00286AF0" w:rsidRDefault="00286AF0" w:rsidP="00286AF0">
            <w:pPr>
              <w:pStyle w:val="Paragrafoelenco"/>
              <w:numPr>
                <w:ilvl w:val="0"/>
                <w:numId w:val="21"/>
              </w:num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Creazione GUI di aggiunta noleggio</w:t>
            </w:r>
          </w:p>
          <w:p w14:paraId="23652AF6" w14:textId="1DA8D350" w:rsidR="00286AF0" w:rsidRPr="00286AF0" w:rsidRDefault="00286AF0" w:rsidP="00286AF0">
            <w:pPr>
              <w:tabs>
                <w:tab w:val="left" w:pos="12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Inizio della creazione della GUI </w:t>
            </w:r>
            <w:r w:rsidR="008D60C7">
              <w:rPr>
                <w:rFonts w:ascii="Arial" w:hAnsi="Arial" w:cs="Arial"/>
              </w:rPr>
              <w:t>per l’aggiunta di un nuovo noleggio</w:t>
            </w:r>
          </w:p>
        </w:tc>
      </w:tr>
    </w:tbl>
    <w:p w14:paraId="2BFDCC1A" w14:textId="77777777" w:rsidR="00632B06" w:rsidRPr="00286AF0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8F861C0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28BD1B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93C7212" w14:textId="77777777" w:rsidTr="00434F37">
        <w:tc>
          <w:tcPr>
            <w:tcW w:w="9854" w:type="dxa"/>
          </w:tcPr>
          <w:p w14:paraId="3BCAAC30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4EF10510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C33AE9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0F5C1F91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2DF35F37" w14:textId="77777777" w:rsidTr="00434F37">
        <w:tc>
          <w:tcPr>
            <w:tcW w:w="9854" w:type="dxa"/>
          </w:tcPr>
          <w:p w14:paraId="45BE3B3D" w14:textId="5CA4331E" w:rsidR="00632B06" w:rsidRDefault="00286AF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 con la pianificazione</w:t>
            </w:r>
          </w:p>
        </w:tc>
      </w:tr>
    </w:tbl>
    <w:p w14:paraId="6C98827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613CB75D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1D205FE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268A311D" w14:textId="77777777" w:rsidTr="00434F37">
        <w:tc>
          <w:tcPr>
            <w:tcW w:w="9854" w:type="dxa"/>
          </w:tcPr>
          <w:p w14:paraId="71535FAC" w14:textId="128AD63D" w:rsidR="00632B06" w:rsidRDefault="008D60C7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Terminare GUI aggiunta noleggio e i</w:t>
            </w:r>
            <w:r w:rsidR="00286AF0">
              <w:rPr>
                <w:rFonts w:ascii="Arial" w:hAnsi="Arial" w:cs="Arial"/>
              </w:rPr>
              <w:t>niziare a implementare i QR code per il noleggio</w:t>
            </w:r>
          </w:p>
        </w:tc>
      </w:tr>
    </w:tbl>
    <w:p w14:paraId="1E8AE11B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99964E" w14:textId="77777777" w:rsidR="00EC4C26" w:rsidRDefault="00EC4C26" w:rsidP="00DC1A1A">
      <w:pPr>
        <w:spacing w:after="0" w:line="240" w:lineRule="auto"/>
      </w:pPr>
      <w:r>
        <w:separator/>
      </w:r>
    </w:p>
  </w:endnote>
  <w:endnote w:type="continuationSeparator" w:id="0">
    <w:p w14:paraId="3D6F9C4A" w14:textId="77777777" w:rsidR="00EC4C26" w:rsidRDefault="00EC4C2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E259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8BBC6" w14:textId="77777777" w:rsidR="00EC4C26" w:rsidRDefault="00EC4C26" w:rsidP="00DC1A1A">
      <w:pPr>
        <w:spacing w:after="0" w:line="240" w:lineRule="auto"/>
      </w:pPr>
      <w:r>
        <w:separator/>
      </w:r>
    </w:p>
  </w:footnote>
  <w:footnote w:type="continuationSeparator" w:id="0">
    <w:p w14:paraId="52704756" w14:textId="77777777" w:rsidR="00EC4C26" w:rsidRDefault="00EC4C2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5B2BB" w14:textId="77777777" w:rsidR="006C73DC" w:rsidRPr="00E04DB2" w:rsidRDefault="00D64DDD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Davide Branchi 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9656A"/>
    <w:multiLevelType w:val="hybridMultilevel"/>
    <w:tmpl w:val="FAE8473E"/>
    <w:lvl w:ilvl="0" w:tplc="E4DC6B1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403507">
    <w:abstractNumId w:val="15"/>
  </w:num>
  <w:num w:numId="2" w16cid:durableId="1876428030">
    <w:abstractNumId w:val="13"/>
  </w:num>
  <w:num w:numId="3" w16cid:durableId="923992723">
    <w:abstractNumId w:val="16"/>
  </w:num>
  <w:num w:numId="4" w16cid:durableId="1905792834">
    <w:abstractNumId w:val="4"/>
  </w:num>
  <w:num w:numId="5" w16cid:durableId="653723013">
    <w:abstractNumId w:val="19"/>
  </w:num>
  <w:num w:numId="6" w16cid:durableId="2125078225">
    <w:abstractNumId w:val="1"/>
  </w:num>
  <w:num w:numId="7" w16cid:durableId="373892600">
    <w:abstractNumId w:val="17"/>
  </w:num>
  <w:num w:numId="8" w16cid:durableId="1923099460">
    <w:abstractNumId w:val="9"/>
  </w:num>
  <w:num w:numId="9" w16cid:durableId="350182763">
    <w:abstractNumId w:val="5"/>
  </w:num>
  <w:num w:numId="10" w16cid:durableId="25449157">
    <w:abstractNumId w:val="8"/>
  </w:num>
  <w:num w:numId="11" w16cid:durableId="1267419468">
    <w:abstractNumId w:val="14"/>
  </w:num>
  <w:num w:numId="12" w16cid:durableId="2096395061">
    <w:abstractNumId w:val="0"/>
  </w:num>
  <w:num w:numId="13" w16cid:durableId="1963607092">
    <w:abstractNumId w:val="3"/>
  </w:num>
  <w:num w:numId="14" w16cid:durableId="1496916459">
    <w:abstractNumId w:val="11"/>
  </w:num>
  <w:num w:numId="15" w16cid:durableId="1590699208">
    <w:abstractNumId w:val="6"/>
  </w:num>
  <w:num w:numId="16" w16cid:durableId="1282490007">
    <w:abstractNumId w:val="12"/>
  </w:num>
  <w:num w:numId="17" w16cid:durableId="1402825868">
    <w:abstractNumId w:val="20"/>
  </w:num>
  <w:num w:numId="18" w16cid:durableId="834347591">
    <w:abstractNumId w:val="10"/>
  </w:num>
  <w:num w:numId="19" w16cid:durableId="923487623">
    <w:abstractNumId w:val="18"/>
  </w:num>
  <w:num w:numId="20" w16cid:durableId="1505393240">
    <w:abstractNumId w:val="2"/>
  </w:num>
  <w:num w:numId="21" w16cid:durableId="1282227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attachedTemplate r:id="rId1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6AF0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6AF0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73D52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350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60C7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1382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4C26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71AFD75"/>
  <w15:docId w15:val="{147A875E-4B51-4640-9AE4-0691E0E3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306\Varia\Modello_diario_GESTIONALE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E0EE96-6225-4DF5-8FC3-B613554DF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Modello_diario_GESTIONALE.dotx</Template>
  <TotalTime>0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Branchi</dc:creator>
  <cp:keywords/>
  <dc:description/>
  <cp:lastModifiedBy>Branchi Davide (ALLIEVO)</cp:lastModifiedBy>
  <cp:revision>1</cp:revision>
  <cp:lastPrinted>2017-03-29T10:57:00Z</cp:lastPrinted>
  <dcterms:created xsi:type="dcterms:W3CDTF">2024-03-08T18:32:00Z</dcterms:created>
  <dcterms:modified xsi:type="dcterms:W3CDTF">2024-03-08T18:43:00Z</dcterms:modified>
</cp:coreProperties>
</file>