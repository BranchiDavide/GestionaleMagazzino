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2E2B" w14:textId="77777777"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D3300A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697E3A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04D103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E5FF29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3E6C23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6B5252C" w14:textId="1818D82E" w:rsidR="007F1C2F" w:rsidRPr="00632B06" w:rsidRDefault="001536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26.04.2024</w:t>
            </w:r>
          </w:p>
        </w:tc>
      </w:tr>
    </w:tbl>
    <w:p w14:paraId="61E92F3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14:paraId="520AB631" w14:textId="77777777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49C62874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14:paraId="31405F98" w14:textId="77777777" w:rsidTr="00930136">
        <w:trPr>
          <w:trHeight w:val="376"/>
        </w:trPr>
        <w:tc>
          <w:tcPr>
            <w:tcW w:w="1515" w:type="dxa"/>
          </w:tcPr>
          <w:p w14:paraId="7FFC5DA6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0FA1A012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46868245" w14:textId="36217F86" w:rsidR="00D64DDD" w:rsidRDefault="002237E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Terminato il sistema di notifica via email. Il sistema di notifica non funziona sulla rete con il server proxy.</w:t>
            </w:r>
          </w:p>
        </w:tc>
      </w:tr>
      <w:tr w:rsidR="00D64DDD" w14:paraId="21DFD6EA" w14:textId="77777777" w:rsidTr="00930136">
        <w:trPr>
          <w:trHeight w:val="375"/>
        </w:trPr>
        <w:tc>
          <w:tcPr>
            <w:tcW w:w="1515" w:type="dxa"/>
          </w:tcPr>
          <w:p w14:paraId="0DA00B7C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4FE54F8A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2B294384" w14:textId="4F5A4C8C" w:rsidR="00D64DDD" w:rsidRDefault="002237E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documento per la comprova dei test, testato il funzionamento della notifica con email sulla rete senza il proxy.</w:t>
            </w:r>
          </w:p>
          <w:p w14:paraId="56377558" w14:textId="1ED60F77" w:rsidR="002237ED" w:rsidRDefault="002237ED" w:rsidP="009301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Fixato</w:t>
            </w:r>
            <w:proofErr w:type="spellEnd"/>
            <w:r>
              <w:rPr>
                <w:rFonts w:ascii="Arial" w:hAnsi="Arial" w:cs="Arial"/>
              </w:rPr>
              <w:t xml:space="preserve"> bug per quanto l’utente vuole auto eliminare il suo account, e per quando si vuole eliminare un’utente con dei noleggi ancora in corso.</w:t>
            </w:r>
          </w:p>
          <w:p w14:paraId="690FE562" w14:textId="74B60771" w:rsidR="004B19A1" w:rsidRDefault="002237E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documento con il resoconto dello sprint 5.</w:t>
            </w:r>
          </w:p>
        </w:tc>
      </w:tr>
      <w:tr w:rsidR="00D64DDD" w:rsidRPr="002237ED" w14:paraId="259E34DC" w14:textId="77777777" w:rsidTr="00930136">
        <w:trPr>
          <w:trHeight w:val="464"/>
        </w:trPr>
        <w:tc>
          <w:tcPr>
            <w:tcW w:w="1515" w:type="dxa"/>
          </w:tcPr>
          <w:p w14:paraId="2344A195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64C28FCB" w14:textId="77777777" w:rsidR="00D64DDD" w:rsidRDefault="002237E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2237ED">
              <w:rPr>
                <w:rFonts w:ascii="Arial" w:hAnsi="Arial" w:cs="Arial"/>
                <w:b/>
                <w:bCs/>
              </w:rPr>
              <w:t xml:space="preserve">Sprint review: </w:t>
            </w:r>
            <w:r w:rsidRPr="002237ED">
              <w:rPr>
                <w:rFonts w:ascii="Arial" w:hAnsi="Arial" w:cs="Arial"/>
              </w:rPr>
              <w:t>per questo sprint tutti I ta</w:t>
            </w:r>
            <w:r>
              <w:rPr>
                <w:rFonts w:ascii="Arial" w:hAnsi="Arial" w:cs="Arial"/>
              </w:rPr>
              <w:t>sk sono stati completati</w:t>
            </w:r>
          </w:p>
          <w:p w14:paraId="1CDD1866" w14:textId="77777777" w:rsidR="002237ED" w:rsidRDefault="002237E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lo sprint finale </w:t>
            </w:r>
            <w:proofErr w:type="gramStart"/>
            <w:r>
              <w:rPr>
                <w:rFonts w:ascii="Arial" w:hAnsi="Arial" w:cs="Arial"/>
              </w:rPr>
              <w:t>i task</w:t>
            </w:r>
            <w:proofErr w:type="gramEnd"/>
            <w:r>
              <w:rPr>
                <w:rFonts w:ascii="Arial" w:hAnsi="Arial" w:cs="Arial"/>
              </w:rPr>
              <w:t xml:space="preserve"> più importanti assegnati sono:</w:t>
            </w:r>
          </w:p>
          <w:p w14:paraId="447A0DBD" w14:textId="77777777" w:rsidR="002237ED" w:rsidRDefault="002237ED" w:rsidP="002237ED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Scrittura manuale utente</w:t>
            </w:r>
          </w:p>
          <w:p w14:paraId="0BA82D24" w14:textId="77777777" w:rsidR="002237ED" w:rsidRDefault="002237ED" w:rsidP="002237ED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Scrittura manuale gestore</w:t>
            </w:r>
          </w:p>
          <w:p w14:paraId="4D321F7B" w14:textId="77777777" w:rsidR="002237ED" w:rsidRDefault="002237ED" w:rsidP="002237ED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Sc5rittura manuale amministratore</w:t>
            </w:r>
          </w:p>
          <w:p w14:paraId="6F90E042" w14:textId="77777777" w:rsidR="002237ED" w:rsidRDefault="002237ED" w:rsidP="002237ED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integrazione</w:t>
            </w:r>
          </w:p>
          <w:p w14:paraId="4B352BB2" w14:textId="77777777" w:rsidR="002237ED" w:rsidRDefault="002237ED" w:rsidP="002237ED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alcune parti della documentazione globale</w:t>
            </w:r>
          </w:p>
          <w:p w14:paraId="7360493B" w14:textId="77777777" w:rsidR="002237ED" w:rsidRDefault="002237ED" w:rsidP="002237ED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  <w:p w14:paraId="59415E93" w14:textId="77777777" w:rsidR="002237ED" w:rsidRDefault="002237ED" w:rsidP="002237ED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dei capitoli della documentazione e</w:t>
            </w:r>
            <w:r w:rsidR="00077EE8">
              <w:rPr>
                <w:rFonts w:ascii="Arial" w:hAnsi="Arial" w:cs="Arial"/>
              </w:rPr>
              <w:t xml:space="preserve"> documentato il controller dei noleggi.</w:t>
            </w:r>
          </w:p>
          <w:p w14:paraId="1AF78B0D" w14:textId="4C8D23A6" w:rsidR="00077EE8" w:rsidRPr="002237ED" w:rsidRDefault="00077EE8" w:rsidP="002237ED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il manuale del gestore</w:t>
            </w:r>
            <w:bookmarkStart w:id="0" w:name="_GoBack"/>
            <w:bookmarkEnd w:id="0"/>
          </w:p>
        </w:tc>
      </w:tr>
    </w:tbl>
    <w:p w14:paraId="415EAC2C" w14:textId="77777777" w:rsidR="00632B06" w:rsidRPr="002237ED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DAA47F9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FFDC1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B3C78AB" w14:textId="77777777" w:rsidTr="00434F37">
        <w:tc>
          <w:tcPr>
            <w:tcW w:w="9854" w:type="dxa"/>
          </w:tcPr>
          <w:p w14:paraId="68980674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9EDFA8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575CD4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9B0248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403A009" w14:textId="77777777" w:rsidTr="00434F37">
        <w:tc>
          <w:tcPr>
            <w:tcW w:w="9854" w:type="dxa"/>
          </w:tcPr>
          <w:p w14:paraId="134FB5F1" w14:textId="5366B9AF" w:rsidR="00632B06" w:rsidRDefault="002237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4A1F700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CDB038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319B90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1A87944" w14:textId="77777777" w:rsidTr="00434F37">
        <w:tc>
          <w:tcPr>
            <w:tcW w:w="9854" w:type="dxa"/>
          </w:tcPr>
          <w:p w14:paraId="7923134D" w14:textId="5FD4B795" w:rsidR="00632B06" w:rsidRDefault="002237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Scrittura de</w:t>
            </w:r>
            <w:r w:rsidR="00077EE8">
              <w:rPr>
                <w:rFonts w:ascii="Arial" w:hAnsi="Arial" w:cs="Arial"/>
              </w:rPr>
              <w:t>i manuali</w:t>
            </w:r>
            <w:r>
              <w:rPr>
                <w:rFonts w:ascii="Arial" w:hAnsi="Arial" w:cs="Arial"/>
              </w:rPr>
              <w:t>, test e consegna del progetto.</w:t>
            </w:r>
          </w:p>
        </w:tc>
      </w:tr>
    </w:tbl>
    <w:p w14:paraId="47410F21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E0FE4" w14:textId="77777777" w:rsidR="000664E8" w:rsidRDefault="000664E8" w:rsidP="00DC1A1A">
      <w:pPr>
        <w:spacing w:after="0" w:line="240" w:lineRule="auto"/>
      </w:pPr>
      <w:r>
        <w:separator/>
      </w:r>
    </w:p>
  </w:endnote>
  <w:endnote w:type="continuationSeparator" w:id="0">
    <w:p w14:paraId="49212C55" w14:textId="77777777" w:rsidR="000664E8" w:rsidRDefault="000664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7F0E0" w14:textId="77777777" w:rsidR="006C73DC" w:rsidRPr="00E04DB2" w:rsidRDefault="000664E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45D95" w14:textId="77777777" w:rsidR="000664E8" w:rsidRDefault="000664E8" w:rsidP="00DC1A1A">
      <w:pPr>
        <w:spacing w:after="0" w:line="240" w:lineRule="auto"/>
      </w:pPr>
      <w:r>
        <w:separator/>
      </w:r>
    </w:p>
  </w:footnote>
  <w:footnote w:type="continuationSeparator" w:id="0">
    <w:p w14:paraId="47A0F668" w14:textId="77777777" w:rsidR="000664E8" w:rsidRDefault="000664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5D20" w14:textId="77777777"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958E1"/>
    <w:multiLevelType w:val="hybridMultilevel"/>
    <w:tmpl w:val="94E6CEA8"/>
    <w:lvl w:ilvl="0" w:tplc="3C88A4B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3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4E8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77EE8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3632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7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00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020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5B91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ABEB79"/>
  <w15:docId w15:val="{35C0D897-B86B-443A-B6C7-8F213B9C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4B4E4-5C79-46A2-9254-AC22EB7A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9</cp:revision>
  <cp:lastPrinted>2017-03-29T10:57:00Z</cp:lastPrinted>
  <dcterms:created xsi:type="dcterms:W3CDTF">2024-05-01T10:26:00Z</dcterms:created>
  <dcterms:modified xsi:type="dcterms:W3CDTF">2024-05-03T06:22:00Z</dcterms:modified>
</cp:coreProperties>
</file>